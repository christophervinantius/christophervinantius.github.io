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bookmarkStart w:id="0" w:name="_GoBack"/>
            <w:bookmarkEnd w:id="0"/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A12F939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8D6AC27A560545F8844E3B5C7A615DF0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50939" w:rsidRPr="00906BEE">
                  <w:t>YN</w:t>
                </w:r>
              </w:sdtContent>
            </w:sdt>
          </w:p>
          <w:p w:rsidR="00A50939" w:rsidRPr="00906BEE" w:rsidRDefault="009B0349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EF321568D48400CA6563D7D69F9C38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8BEE580889984AB4A4CED25E37A145D3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:rsidR="002C2CDD" w:rsidRPr="00906BEE" w:rsidRDefault="009B0349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FC245B25D04485298D7C2967CFB4C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8DBCBD350EE84395B09D7B61C647ABC9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9B0349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B667B52F21DB46B3B861C1250B912E9E"/>
                      </w:placeholder>
                      <w:showingPlcHdr/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97A41">
                        <w:t>Your name</w:t>
                      </w:r>
                    </w:sdtContent>
                  </w:sdt>
                </w:p>
                <w:p w:rsidR="00906BEE" w:rsidRPr="00906BEE" w:rsidRDefault="009B0349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9B1870A6AAFE42068F3BB10B0990EB7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906BEE">
                        <w:t>Profession or Industry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57847BD67CF4FFE907AB947E6FD674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906BEE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9B0349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4CD2A066A564BFB90E838AFDBCA7A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9B0349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FDBCA2305D6C439A8429A680ED5A50B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8DCB147E9146405D8CF9BE553D6E8D8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434F8447BC924059A52A9A16B539B40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16D7ADCE76864868A6E4AF459C366FC7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36A38E8DA78045FAACA22EB614249FE6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9B0349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2E9C52D958C444D0BAB51DB6106181E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75CCB088F3B749708D480AAA763C9DA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05022A0DDE9041FAB203E76C2E3FB70A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562BB9B4A4854EB490586AD8999D0771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9B0349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29C7735AB0504762820A23D53882C15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9B034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8D06089E3574106B25D0351B1EAEAF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9B0349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2EBF41E1420F42B19D6F255E8BA815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34C70D5FAF034023807EE217946C7A9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6E3FDEB9A8134B0AB12725B372BFA63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9B0349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39EFCF71236741F5AADEF8131C528AE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9B0349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9D8C8CC39C924753A007E294409C799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2746E7985A0140939522D86F01A334C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482AB37C36A84A0FB67377BE196B487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9B0349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310F731996264809953181FACF853CD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9B0349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9B768DC20F634BB3B9D8AAFBE9719BB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9B0349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B540691DB5F4441FBCFFE6FA50D90B5C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349" w:rsidRDefault="009B0349" w:rsidP="00713050">
      <w:pPr>
        <w:spacing w:line="240" w:lineRule="auto"/>
      </w:pPr>
      <w:r>
        <w:separator/>
      </w:r>
    </w:p>
  </w:endnote>
  <w:endnote w:type="continuationSeparator" w:id="0">
    <w:p w:rsidR="009B0349" w:rsidRDefault="009B034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83C1B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6C941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4CB2D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2AADA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39EFCF71236741F5AADEF8131C528AE3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2746E7985A0140939522D86F01A334C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310F731996264809953181FACF853CD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540691DB5F4441FBCFFE6FA50D90B5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9A19E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0000D9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9494F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A95A51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9B0349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6E3FDEB9A8134B0AB12725B372BFA632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9D8C8CC39C924753A007E294409C799E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482AB37C36A84A0FB67377BE196B4872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9B768DC20F634BB3B9D8AAFBE9719BB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349" w:rsidRDefault="009B0349" w:rsidP="00713050">
      <w:pPr>
        <w:spacing w:line="240" w:lineRule="auto"/>
      </w:pPr>
      <w:r>
        <w:separator/>
      </w:r>
    </w:p>
  </w:footnote>
  <w:footnote w:type="continuationSeparator" w:id="0">
    <w:p w:rsidR="009B0349" w:rsidRDefault="009B034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8F57902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9B0349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9B0349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29"/>
    <w:rsid w:val="00044F29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0349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00BDA-0F98-4CD0-9A89-0E60F459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%20Trianggoro%20W\AppData\Roaming\Microsoft\Templates\Polished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6AC27A560545F8844E3B5C7A615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41636-C0A8-435D-9D70-590775FB6555}"/>
      </w:docPartPr>
      <w:docPartBody>
        <w:p w:rsidR="00000000" w:rsidRDefault="005C65B2">
          <w:pPr>
            <w:pStyle w:val="8D6AC27A560545F8844E3B5C7A615DF0"/>
          </w:pPr>
          <w:r w:rsidRPr="00906BEE">
            <w:t>YN</w:t>
          </w:r>
        </w:p>
      </w:docPartBody>
    </w:docPart>
    <w:docPart>
      <w:docPartPr>
        <w:name w:val="9EF321568D48400CA6563D7D69F9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E3138-DAD9-4E3D-AF7F-42E588D69D91}"/>
      </w:docPartPr>
      <w:docPartBody>
        <w:p w:rsidR="00000000" w:rsidRDefault="005C65B2">
          <w:pPr>
            <w:pStyle w:val="9EF321568D48400CA6563D7D69F9C386"/>
          </w:pPr>
          <w:r w:rsidRPr="00906BEE">
            <w:t>Objective</w:t>
          </w:r>
        </w:p>
      </w:docPartBody>
    </w:docPart>
    <w:docPart>
      <w:docPartPr>
        <w:name w:val="8BEE580889984AB4A4CED25E37A1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52291-8864-40FE-91AC-B4B0A13B5201}"/>
      </w:docPartPr>
      <w:docPartBody>
        <w:p w:rsidR="008A56B5" w:rsidRDefault="005C65B2" w:rsidP="007569C1">
          <w:r w:rsidRPr="00906BEE">
            <w:t>To get started, click placeholder text and start typing. Be brief: one or two sentences.</w:t>
          </w:r>
        </w:p>
        <w:p w:rsidR="00000000" w:rsidRDefault="005C65B2">
          <w:pPr>
            <w:pStyle w:val="8BEE580889984AB4A4CED25E37A145D3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8FC245B25D04485298D7C2967CFB4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4F00C-55A9-4330-A649-75F54D959BAB}"/>
      </w:docPartPr>
      <w:docPartBody>
        <w:p w:rsidR="00000000" w:rsidRDefault="005C65B2">
          <w:pPr>
            <w:pStyle w:val="8FC245B25D04485298D7C2967CFB4C99"/>
          </w:pPr>
          <w:r w:rsidRPr="00906BEE">
            <w:t>Skills</w:t>
          </w:r>
        </w:p>
      </w:docPartBody>
    </w:docPart>
    <w:docPart>
      <w:docPartPr>
        <w:name w:val="8DBCBD350EE84395B09D7B61C647A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9EF49-76C1-4876-A05D-7F73274607C4}"/>
      </w:docPartPr>
      <w:docPartBody>
        <w:p w:rsidR="00000000" w:rsidRDefault="005C65B2">
          <w:pPr>
            <w:pStyle w:val="8DBCBD350EE84395B09D7B61C647ABC9"/>
          </w:pPr>
          <w:r w:rsidRPr="00906BEE">
            <w:t xml:space="preserve">Explain what you’re especially good at. What sets </w:t>
          </w:r>
          <w:r w:rsidRPr="00906BEE">
            <w:t>you apart? Use your own language—not jargon.</w:t>
          </w:r>
        </w:p>
      </w:docPartBody>
    </w:docPart>
    <w:docPart>
      <w:docPartPr>
        <w:name w:val="B667B52F21DB46B3B861C1250B912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D14A2-4204-4566-8CAA-3586B4BB4A21}"/>
      </w:docPartPr>
      <w:docPartBody>
        <w:p w:rsidR="00000000" w:rsidRDefault="005C65B2">
          <w:pPr>
            <w:pStyle w:val="B667B52F21DB46B3B861C1250B912E9E"/>
          </w:pPr>
          <w:r>
            <w:t>Your name</w:t>
          </w:r>
        </w:p>
      </w:docPartBody>
    </w:docPart>
    <w:docPart>
      <w:docPartPr>
        <w:name w:val="9B1870A6AAFE42068F3BB10B0990E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43813-99B2-4D8B-80FC-594C205ADB9E}"/>
      </w:docPartPr>
      <w:docPartBody>
        <w:p w:rsidR="00000000" w:rsidRDefault="005C65B2">
          <w:pPr>
            <w:pStyle w:val="9B1870A6AAFE42068F3BB10B0990EB71"/>
          </w:pPr>
          <w:r w:rsidRPr="00906BEE">
            <w:t>Profession or Industry</w:t>
          </w:r>
        </w:p>
      </w:docPartBody>
    </w:docPart>
    <w:docPart>
      <w:docPartPr>
        <w:name w:val="757847BD67CF4FFE907AB947E6FD6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95089-E04C-4095-A96C-689D82D0EB54}"/>
      </w:docPartPr>
      <w:docPartBody>
        <w:p w:rsidR="00000000" w:rsidRDefault="005C65B2">
          <w:pPr>
            <w:pStyle w:val="757847BD67CF4FFE907AB947E6FD674C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04CD2A066A564BFB90E838AFDBCA7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B4AFA-1E6F-4C85-B3F7-8900ED1D6E07}"/>
      </w:docPartPr>
      <w:docPartBody>
        <w:p w:rsidR="00000000" w:rsidRDefault="005C65B2">
          <w:pPr>
            <w:pStyle w:val="04CD2A066A564BFB90E838AFDBCA7A8F"/>
          </w:pPr>
          <w:r w:rsidRPr="00906BEE">
            <w:t>Experience</w:t>
          </w:r>
        </w:p>
      </w:docPartBody>
    </w:docPart>
    <w:docPart>
      <w:docPartPr>
        <w:name w:val="FDBCA2305D6C439A8429A680ED5A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E1BD-1379-454C-8A6A-50E3AA2FA532}"/>
      </w:docPartPr>
      <w:docPartBody>
        <w:p w:rsidR="00000000" w:rsidRDefault="005C65B2">
          <w:pPr>
            <w:pStyle w:val="FDBCA2305D6C439A8429A680ED5A50B7"/>
          </w:pPr>
          <w:r w:rsidRPr="00906BEE">
            <w:t>Job Title</w:t>
          </w:r>
        </w:p>
      </w:docPartBody>
    </w:docPart>
    <w:docPart>
      <w:docPartPr>
        <w:name w:val="8DCB147E9146405D8CF9BE553D6E8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C379E-F2DD-4F6A-B059-8D24E3B44CDC}"/>
      </w:docPartPr>
      <w:docPartBody>
        <w:p w:rsidR="00000000" w:rsidRDefault="005C65B2">
          <w:pPr>
            <w:pStyle w:val="8DCB147E9146405D8CF9BE553D6E8D89"/>
          </w:pPr>
          <w:r w:rsidRPr="00906BEE">
            <w:t>Company</w:t>
          </w:r>
        </w:p>
      </w:docPartBody>
    </w:docPart>
    <w:docPart>
      <w:docPartPr>
        <w:name w:val="434F8447BC924059A52A9A16B539B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A5197-2EC3-4271-ABC4-0568DAD34C71}"/>
      </w:docPartPr>
      <w:docPartBody>
        <w:p w:rsidR="00000000" w:rsidRDefault="005C65B2">
          <w:pPr>
            <w:pStyle w:val="434F8447BC924059A52A9A16B539B404"/>
          </w:pPr>
          <w:r w:rsidRPr="00906BEE">
            <w:t>Dates From</w:t>
          </w:r>
        </w:p>
      </w:docPartBody>
    </w:docPart>
    <w:docPart>
      <w:docPartPr>
        <w:name w:val="16D7ADCE76864868A6E4AF459C366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19C03-FCF4-4641-BF07-57FA9AE3BA97}"/>
      </w:docPartPr>
      <w:docPartBody>
        <w:p w:rsidR="00000000" w:rsidRDefault="005C65B2">
          <w:pPr>
            <w:pStyle w:val="16D7ADCE76864868A6E4AF459C366FC7"/>
          </w:pPr>
          <w:r w:rsidRPr="00906BEE">
            <w:t>To</w:t>
          </w:r>
        </w:p>
      </w:docPartBody>
    </w:docPart>
    <w:docPart>
      <w:docPartPr>
        <w:name w:val="36A38E8DA78045FAACA22EB614249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A4683-2D2F-4317-B910-1174180700D4}"/>
      </w:docPartPr>
      <w:docPartBody>
        <w:p w:rsidR="00000000" w:rsidRDefault="005C65B2">
          <w:pPr>
            <w:pStyle w:val="36A38E8DA78045FAACA22EB614249FE6"/>
          </w:pPr>
          <w:r w:rsidRPr="00906BEE">
            <w:t>Summarize your key responsibilities, leadership, and most stellar accomplishments.  Don’t list everything; keep it relevant and include data that shows the impact you made</w:t>
          </w:r>
          <w:r w:rsidRPr="00906BEE">
            <w:t>.</w:t>
          </w:r>
        </w:p>
      </w:docPartBody>
    </w:docPart>
    <w:docPart>
      <w:docPartPr>
        <w:name w:val="2E9C52D958C444D0BAB51DB610618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56D52-B30B-40A7-A049-F5D5F2D665D6}"/>
      </w:docPartPr>
      <w:docPartBody>
        <w:p w:rsidR="00000000" w:rsidRDefault="005C65B2">
          <w:pPr>
            <w:pStyle w:val="2E9C52D958C444D0BAB51DB6106181E9"/>
          </w:pPr>
          <w:r w:rsidRPr="00906BEE">
            <w:t>Job Title</w:t>
          </w:r>
        </w:p>
      </w:docPartBody>
    </w:docPart>
    <w:docPart>
      <w:docPartPr>
        <w:name w:val="75CCB088F3B749708D480AAA763C9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049F4-5719-44B4-BCDC-FFDB065BD48D}"/>
      </w:docPartPr>
      <w:docPartBody>
        <w:p w:rsidR="00000000" w:rsidRDefault="005C65B2">
          <w:pPr>
            <w:pStyle w:val="75CCB088F3B749708D480AAA763C9DA7"/>
          </w:pPr>
          <w:r w:rsidRPr="00906BEE">
            <w:t>Company</w:t>
          </w:r>
        </w:p>
      </w:docPartBody>
    </w:docPart>
    <w:docPart>
      <w:docPartPr>
        <w:name w:val="05022A0DDE9041FAB203E76C2E3FB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1613C-CC28-4508-BC4F-D6458A67F634}"/>
      </w:docPartPr>
      <w:docPartBody>
        <w:p w:rsidR="00000000" w:rsidRDefault="005C65B2">
          <w:pPr>
            <w:pStyle w:val="05022A0DDE9041FAB203E76C2E3FB70A"/>
          </w:pPr>
          <w:r w:rsidRPr="00906BEE">
            <w:t>Dates From</w:t>
          </w:r>
        </w:p>
      </w:docPartBody>
    </w:docPart>
    <w:docPart>
      <w:docPartPr>
        <w:name w:val="562BB9B4A4854EB490586AD8999D0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42173-2D06-4050-AAAA-3720C9449D50}"/>
      </w:docPartPr>
      <w:docPartBody>
        <w:p w:rsidR="00000000" w:rsidRDefault="005C65B2">
          <w:pPr>
            <w:pStyle w:val="562BB9B4A4854EB490586AD8999D0771"/>
          </w:pPr>
          <w:r w:rsidRPr="00906BEE">
            <w:t>To</w:t>
          </w:r>
        </w:p>
      </w:docPartBody>
    </w:docPart>
    <w:docPart>
      <w:docPartPr>
        <w:name w:val="29C7735AB0504762820A23D53882C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FED91-BF3D-4B5D-AF5E-548CBE3955C2}"/>
      </w:docPartPr>
      <w:docPartBody>
        <w:p w:rsidR="00000000" w:rsidRDefault="005C65B2">
          <w:pPr>
            <w:pStyle w:val="29C7735AB0504762820A23D53882C152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78D06089E3574106B25D0351B1EAE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1781-DC34-4C1B-8170-835C5A9FA404}"/>
      </w:docPartPr>
      <w:docPartBody>
        <w:p w:rsidR="00000000" w:rsidRDefault="005C65B2">
          <w:pPr>
            <w:pStyle w:val="78D06089E3574106B25D0351B1EAEAF2"/>
          </w:pPr>
          <w:r w:rsidRPr="00906BEE">
            <w:t>Education</w:t>
          </w:r>
        </w:p>
      </w:docPartBody>
    </w:docPart>
    <w:docPart>
      <w:docPartPr>
        <w:name w:val="2EBF41E1420F42B19D6F255E8BA81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3067C-67AC-4713-B78E-B41A772428E0}"/>
      </w:docPartPr>
      <w:docPartBody>
        <w:p w:rsidR="00000000" w:rsidRDefault="005C65B2">
          <w:pPr>
            <w:pStyle w:val="2EBF41E1420F42B19D6F255E8BA815BD"/>
          </w:pPr>
          <w:r w:rsidRPr="00906BEE">
            <w:t>Degree</w:t>
          </w:r>
        </w:p>
      </w:docPartBody>
    </w:docPart>
    <w:docPart>
      <w:docPartPr>
        <w:name w:val="34C70D5FAF034023807EE217946C7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FB517-6787-4230-B394-BE81BCEF2CAE}"/>
      </w:docPartPr>
      <w:docPartBody>
        <w:p w:rsidR="00000000" w:rsidRDefault="005C65B2">
          <w:pPr>
            <w:pStyle w:val="34C70D5FAF034023807EE217946C7A94"/>
          </w:pPr>
          <w:r w:rsidRPr="00906BEE">
            <w:t>Date Earned</w:t>
          </w:r>
        </w:p>
      </w:docPartBody>
    </w:docPart>
    <w:docPart>
      <w:docPartPr>
        <w:name w:val="6E3FDEB9A8134B0AB12725B372BFA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35D5F-3FF9-4AB3-BF45-A3AC67735550}"/>
      </w:docPartPr>
      <w:docPartBody>
        <w:p w:rsidR="00000000" w:rsidRDefault="005C65B2">
          <w:pPr>
            <w:pStyle w:val="6E3FDEB9A8134B0AB12725B372BFA632"/>
          </w:pPr>
          <w:r w:rsidRPr="00906BEE">
            <w:t>School</w:t>
          </w:r>
        </w:p>
      </w:docPartBody>
    </w:docPart>
    <w:docPart>
      <w:docPartPr>
        <w:name w:val="39EFCF71236741F5AADEF8131C528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27D80-46E0-4A02-9B27-8CC14BD4F507}"/>
      </w:docPartPr>
      <w:docPartBody>
        <w:p w:rsidR="00000000" w:rsidRDefault="005C65B2">
          <w:pPr>
            <w:pStyle w:val="39EFCF71236741F5AADEF8131C528AE3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9D8C8CC39C924753A007E294409C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53B1E-D0A3-47CA-9B99-25D202B6B8DF}"/>
      </w:docPartPr>
      <w:docPartBody>
        <w:p w:rsidR="00000000" w:rsidRDefault="005C65B2">
          <w:pPr>
            <w:pStyle w:val="9D8C8CC39C924753A007E294409C799E"/>
          </w:pPr>
          <w:r w:rsidRPr="00906BEE">
            <w:t>Degree</w:t>
          </w:r>
        </w:p>
      </w:docPartBody>
    </w:docPart>
    <w:docPart>
      <w:docPartPr>
        <w:name w:val="2746E7985A0140939522D86F01A33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7639-EE76-45C1-B6A1-435D7F6613D4}"/>
      </w:docPartPr>
      <w:docPartBody>
        <w:p w:rsidR="00000000" w:rsidRDefault="005C65B2">
          <w:pPr>
            <w:pStyle w:val="2746E7985A0140939522D86F01A334C6"/>
          </w:pPr>
          <w:r w:rsidRPr="00906BEE">
            <w:t>Date Earned</w:t>
          </w:r>
        </w:p>
      </w:docPartBody>
    </w:docPart>
    <w:docPart>
      <w:docPartPr>
        <w:name w:val="482AB37C36A84A0FB67377BE196B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43F63-1237-440D-80AE-0CF4BA02CF6A}"/>
      </w:docPartPr>
      <w:docPartBody>
        <w:p w:rsidR="00000000" w:rsidRDefault="005C65B2">
          <w:pPr>
            <w:pStyle w:val="482AB37C36A84A0FB67377BE196B4872"/>
          </w:pPr>
          <w:r w:rsidRPr="00906BEE">
            <w:t>School</w:t>
          </w:r>
        </w:p>
      </w:docPartBody>
    </w:docPart>
    <w:docPart>
      <w:docPartPr>
        <w:name w:val="310F731996264809953181FACF853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6DC76-EBF3-4DE2-B8BF-42D178BDF844}"/>
      </w:docPartPr>
      <w:docPartBody>
        <w:p w:rsidR="00000000" w:rsidRDefault="005C65B2">
          <w:pPr>
            <w:pStyle w:val="310F731996264809953181FACF853CD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9B768DC20F634BB3B9D8AAFBE9719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2C85-3690-49EC-80A2-B6125CEA73C2}"/>
      </w:docPartPr>
      <w:docPartBody>
        <w:p w:rsidR="00000000" w:rsidRDefault="005C65B2">
          <w:pPr>
            <w:pStyle w:val="9B768DC20F634BB3B9D8AAFBE9719BB0"/>
          </w:pPr>
          <w:r w:rsidRPr="00906BEE">
            <w:t>Volunteer Experience or Leadership</w:t>
          </w:r>
        </w:p>
      </w:docPartBody>
    </w:docPart>
    <w:docPart>
      <w:docPartPr>
        <w:name w:val="B540691DB5F4441FBCFFE6FA50D90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621B8-ED71-442F-91BA-3D65ACC8764A}"/>
      </w:docPartPr>
      <w:docPartBody>
        <w:p w:rsidR="00000000" w:rsidRDefault="005C65B2">
          <w:pPr>
            <w:pStyle w:val="B540691DB5F4441FBCFFE6FA50D90B5C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B2"/>
    <w:rsid w:val="005C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6AC27A560545F8844E3B5C7A615DF0">
    <w:name w:val="8D6AC27A560545F8844E3B5C7A615DF0"/>
  </w:style>
  <w:style w:type="paragraph" w:customStyle="1" w:styleId="9EF321568D48400CA6563D7D69F9C386">
    <w:name w:val="9EF321568D48400CA6563D7D69F9C386"/>
  </w:style>
  <w:style w:type="paragraph" w:customStyle="1" w:styleId="8BEE580889984AB4A4CED25E37A145D3">
    <w:name w:val="8BEE580889984AB4A4CED25E37A145D3"/>
  </w:style>
  <w:style w:type="paragraph" w:customStyle="1" w:styleId="8FC245B25D04485298D7C2967CFB4C99">
    <w:name w:val="8FC245B25D04485298D7C2967CFB4C99"/>
  </w:style>
  <w:style w:type="paragraph" w:customStyle="1" w:styleId="8DBCBD350EE84395B09D7B61C647ABC9">
    <w:name w:val="8DBCBD350EE84395B09D7B61C647ABC9"/>
  </w:style>
  <w:style w:type="paragraph" w:customStyle="1" w:styleId="B667B52F21DB46B3B861C1250B912E9E">
    <w:name w:val="B667B52F21DB46B3B861C1250B912E9E"/>
  </w:style>
  <w:style w:type="paragraph" w:customStyle="1" w:styleId="9B1870A6AAFE42068F3BB10B0990EB71">
    <w:name w:val="9B1870A6AAFE42068F3BB10B0990EB71"/>
  </w:style>
  <w:style w:type="paragraph" w:customStyle="1" w:styleId="757847BD67CF4FFE907AB947E6FD674C">
    <w:name w:val="757847BD67CF4FFE907AB947E6FD674C"/>
  </w:style>
  <w:style w:type="paragraph" w:customStyle="1" w:styleId="04CD2A066A564BFB90E838AFDBCA7A8F">
    <w:name w:val="04CD2A066A564BFB90E838AFDBCA7A8F"/>
  </w:style>
  <w:style w:type="paragraph" w:customStyle="1" w:styleId="FDBCA2305D6C439A8429A680ED5A50B7">
    <w:name w:val="FDBCA2305D6C439A8429A680ED5A50B7"/>
  </w:style>
  <w:style w:type="paragraph" w:customStyle="1" w:styleId="8DCB147E9146405D8CF9BE553D6E8D89">
    <w:name w:val="8DCB147E9146405D8CF9BE553D6E8D89"/>
  </w:style>
  <w:style w:type="paragraph" w:customStyle="1" w:styleId="434F8447BC924059A52A9A16B539B404">
    <w:name w:val="434F8447BC924059A52A9A16B539B404"/>
  </w:style>
  <w:style w:type="paragraph" w:customStyle="1" w:styleId="16D7ADCE76864868A6E4AF459C366FC7">
    <w:name w:val="16D7ADCE76864868A6E4AF459C366FC7"/>
  </w:style>
  <w:style w:type="paragraph" w:customStyle="1" w:styleId="36A38E8DA78045FAACA22EB614249FE6">
    <w:name w:val="36A38E8DA78045FAACA22EB614249FE6"/>
  </w:style>
  <w:style w:type="paragraph" w:customStyle="1" w:styleId="2E9C52D958C444D0BAB51DB6106181E9">
    <w:name w:val="2E9C52D958C444D0BAB51DB6106181E9"/>
  </w:style>
  <w:style w:type="paragraph" w:customStyle="1" w:styleId="75CCB088F3B749708D480AAA763C9DA7">
    <w:name w:val="75CCB088F3B749708D480AAA763C9DA7"/>
  </w:style>
  <w:style w:type="paragraph" w:customStyle="1" w:styleId="05022A0DDE9041FAB203E76C2E3FB70A">
    <w:name w:val="05022A0DDE9041FAB203E76C2E3FB70A"/>
  </w:style>
  <w:style w:type="paragraph" w:customStyle="1" w:styleId="562BB9B4A4854EB490586AD8999D0771">
    <w:name w:val="562BB9B4A4854EB490586AD8999D0771"/>
  </w:style>
  <w:style w:type="paragraph" w:customStyle="1" w:styleId="29C7735AB0504762820A23D53882C152">
    <w:name w:val="29C7735AB0504762820A23D53882C152"/>
  </w:style>
  <w:style w:type="paragraph" w:customStyle="1" w:styleId="78D06089E3574106B25D0351B1EAEAF2">
    <w:name w:val="78D06089E3574106B25D0351B1EAEAF2"/>
  </w:style>
  <w:style w:type="paragraph" w:customStyle="1" w:styleId="2EBF41E1420F42B19D6F255E8BA815BD">
    <w:name w:val="2EBF41E1420F42B19D6F255E8BA815BD"/>
  </w:style>
  <w:style w:type="paragraph" w:customStyle="1" w:styleId="34C70D5FAF034023807EE217946C7A94">
    <w:name w:val="34C70D5FAF034023807EE217946C7A94"/>
  </w:style>
  <w:style w:type="paragraph" w:customStyle="1" w:styleId="6E3FDEB9A8134B0AB12725B372BFA632">
    <w:name w:val="6E3FDEB9A8134B0AB12725B372BFA632"/>
  </w:style>
  <w:style w:type="paragraph" w:customStyle="1" w:styleId="39EFCF71236741F5AADEF8131C528AE3">
    <w:name w:val="39EFCF71236741F5AADEF8131C528AE3"/>
  </w:style>
  <w:style w:type="paragraph" w:customStyle="1" w:styleId="9D8C8CC39C924753A007E294409C799E">
    <w:name w:val="9D8C8CC39C924753A007E294409C799E"/>
  </w:style>
  <w:style w:type="paragraph" w:customStyle="1" w:styleId="2746E7985A0140939522D86F01A334C6">
    <w:name w:val="2746E7985A0140939522D86F01A334C6"/>
  </w:style>
  <w:style w:type="paragraph" w:customStyle="1" w:styleId="482AB37C36A84A0FB67377BE196B4872">
    <w:name w:val="482AB37C36A84A0FB67377BE196B4872"/>
  </w:style>
  <w:style w:type="paragraph" w:customStyle="1" w:styleId="310F731996264809953181FACF853CD3">
    <w:name w:val="310F731996264809953181FACF853CD3"/>
  </w:style>
  <w:style w:type="paragraph" w:customStyle="1" w:styleId="9B768DC20F634BB3B9D8AAFBE9719BB0">
    <w:name w:val="9B768DC20F634BB3B9D8AAFBE9719BB0"/>
  </w:style>
  <w:style w:type="paragraph" w:customStyle="1" w:styleId="B540691DB5F4441FBCFFE6FA50D90B5C">
    <w:name w:val="B540691DB5F4441FBCFFE6FA50D90B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MOO(2).dotx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Trianggoro Wiradinata</dc:creator>
  <cp:keywords/>
  <dc:description/>
  <cp:lastModifiedBy>Trianggoro Wiradinata</cp:lastModifiedBy>
  <cp:revision>1</cp:revision>
  <dcterms:created xsi:type="dcterms:W3CDTF">2018-11-23T14:36:00Z</dcterms:created>
  <dcterms:modified xsi:type="dcterms:W3CDTF">2018-11-23T14:37:00Z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